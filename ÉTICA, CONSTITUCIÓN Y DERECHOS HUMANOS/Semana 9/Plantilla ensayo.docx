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40F1" w14:textId="77777777" w:rsidR="009504A9" w:rsidRDefault="00CD7A62" w:rsidP="00CD7A62">
      <w:pPr>
        <w:tabs>
          <w:tab w:val="left" w:pos="3960"/>
        </w:tabs>
      </w:pPr>
      <w:r>
        <w:tab/>
        <w:t>LOGO DE LA UNIVERSIDAD</w:t>
      </w:r>
    </w:p>
    <w:p w14:paraId="23F34A59" w14:textId="77777777" w:rsidR="009504A9" w:rsidRDefault="009504A9"/>
    <w:p w14:paraId="47780848" w14:textId="77777777" w:rsidR="009504A9" w:rsidRDefault="009504A9"/>
    <w:p w14:paraId="62E284BA" w14:textId="77777777" w:rsidR="009504A9" w:rsidRPr="009504A9" w:rsidRDefault="009504A9" w:rsidP="009504A9">
      <w:pPr>
        <w:jc w:val="center"/>
        <w:rPr>
          <w:rFonts w:ascii="Times New Roman" w:hAnsi="Times New Roman" w:cs="Times New Roman"/>
          <w:sz w:val="32"/>
          <w:szCs w:val="32"/>
        </w:rPr>
      </w:pPr>
      <w:r w:rsidRPr="009504A9">
        <w:rPr>
          <w:rFonts w:ascii="Times New Roman" w:hAnsi="Times New Roman" w:cs="Times New Roman"/>
          <w:sz w:val="32"/>
          <w:szCs w:val="32"/>
        </w:rPr>
        <w:t>FACULTAD DE</w:t>
      </w:r>
      <w:sdt>
        <w:sdtPr>
          <w:rPr>
            <w:rStyle w:val="Estilo1"/>
          </w:rPr>
          <w:alias w:val="SEÑALAR FACULTAD"/>
          <w:tag w:val="SEÑALAR FACULTAD"/>
          <w:id w:val="8316617"/>
          <w:placeholder>
            <w:docPart w:val="CE07CEBB706A41FAB9A8900524F88934"/>
          </w:placeholder>
          <w:showingPlcHdr/>
        </w:sdtPr>
        <w:sdtEndPr>
          <w:rPr>
            <w:rStyle w:val="Fuentedeprrafopredeter"/>
            <w:rFonts w:ascii="Calibri" w:hAnsi="Calibri" w:cs="Times New Roman"/>
            <w:sz w:val="22"/>
            <w:szCs w:val="32"/>
          </w:rPr>
        </w:sdtEndPr>
        <w:sdtContent>
          <w:r w:rsidR="00645697" w:rsidRPr="00411EA3">
            <w:rPr>
              <w:rStyle w:val="Textodelmarcadordeposicin"/>
            </w:rPr>
            <w:t>Haga clic aquí para escribir texto.</w:t>
          </w:r>
        </w:sdtContent>
      </w:sdt>
    </w:p>
    <w:p w14:paraId="270AB3DB" w14:textId="77777777" w:rsidR="00A3464D" w:rsidRDefault="00A3464D" w:rsidP="009504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A29BB1" w14:textId="77777777" w:rsidR="009504A9" w:rsidRPr="009504A9" w:rsidRDefault="009504A9" w:rsidP="009504A9">
      <w:pPr>
        <w:jc w:val="center"/>
        <w:rPr>
          <w:rFonts w:ascii="Times New Roman" w:hAnsi="Times New Roman" w:cs="Times New Roman"/>
          <w:sz w:val="32"/>
          <w:szCs w:val="32"/>
        </w:rPr>
      </w:pPr>
      <w:r w:rsidRPr="009504A9">
        <w:rPr>
          <w:rFonts w:ascii="Times New Roman" w:hAnsi="Times New Roman" w:cs="Times New Roman"/>
          <w:sz w:val="32"/>
          <w:szCs w:val="32"/>
        </w:rPr>
        <w:t>ESCUELA ACADÉMICO PROFESIONAL DE</w:t>
      </w:r>
      <w:r w:rsidR="00645697">
        <w:rPr>
          <w:rFonts w:ascii="Times New Roman" w:hAnsi="Times New Roman" w:cs="Times New Roman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sz w:val="32"/>
            <w:szCs w:val="32"/>
          </w:rPr>
          <w:id w:val="8316623"/>
          <w:placeholder>
            <w:docPart w:val="CE07CEBB706A41FAB9A8900524F88934"/>
          </w:placeholder>
        </w:sdtPr>
        <w:sdtEndPr/>
        <w:sdtContent>
          <w:sdt>
            <w:sdtPr>
              <w:rPr>
                <w:rStyle w:val="Estilo2"/>
              </w:rPr>
              <w:alias w:val="NOMBRE DE ESCUELA"/>
              <w:tag w:val="ESCUELA"/>
              <w:id w:val="8316625"/>
              <w:placeholder>
                <w:docPart w:val="CE07CEBB706A41FAB9A8900524F88934"/>
              </w:placeholder>
              <w:showingPlcHdr/>
            </w:sdtPr>
            <w:sdtEndPr>
              <w:rPr>
                <w:rStyle w:val="Fuentedeprrafopredeter"/>
                <w:rFonts w:ascii="Calibri" w:hAnsi="Calibri" w:cs="Times New Roman"/>
                <w:sz w:val="22"/>
                <w:szCs w:val="32"/>
              </w:rPr>
            </w:sdtEndPr>
            <w:sdtContent>
              <w:r w:rsidR="00A3464D" w:rsidRPr="00411EA3">
                <w:rPr>
                  <w:rStyle w:val="Textodelmarcadordeposicin"/>
                </w:rPr>
                <w:t>Haga clic aquí para escribir texto.</w:t>
              </w:r>
            </w:sdtContent>
          </w:sdt>
        </w:sdtContent>
      </w:sdt>
    </w:p>
    <w:p w14:paraId="593BCBE9" w14:textId="77777777" w:rsidR="009504A9" w:rsidRDefault="009504A9" w:rsidP="009504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0A9816" w14:textId="77777777" w:rsidR="009504A9" w:rsidRDefault="00A3464D" w:rsidP="00A3464D">
      <w:pPr>
        <w:tabs>
          <w:tab w:val="center" w:pos="4419"/>
          <w:tab w:val="left" w:pos="77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9504A9">
        <w:rPr>
          <w:rFonts w:ascii="Times New Roman" w:hAnsi="Times New Roman" w:cs="Times New Roman"/>
          <w:b/>
          <w:sz w:val="32"/>
          <w:szCs w:val="32"/>
        </w:rPr>
        <w:t>ENSAYO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3F797A28" w14:textId="77777777" w:rsidR="009504A9" w:rsidRDefault="009504A9" w:rsidP="009504A9">
      <w:pPr>
        <w:tabs>
          <w:tab w:val="center" w:pos="4419"/>
          <w:tab w:val="left" w:pos="52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“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8316637"/>
          <w:placeholder>
            <w:docPart w:val="CE07CEBB706A41FAB9A8900524F88934"/>
          </w:placeholder>
        </w:sdtPr>
        <w:sdtEndPr/>
        <w:sdtContent>
          <w:sdt>
            <w:sdtPr>
              <w:rPr>
                <w:rStyle w:val="Estilo3"/>
              </w:rPr>
              <w:alias w:val="TITULO DE LA INVESTIGACIÓN"/>
              <w:tag w:val="TITULO"/>
              <w:id w:val="8316639"/>
              <w:placeholder>
                <w:docPart w:val="CE07CEBB706A41FAB9A8900524F88934"/>
              </w:placeholder>
              <w:showingPlcHdr/>
            </w:sdtPr>
            <w:sdtEndPr>
              <w:rPr>
                <w:rStyle w:val="Fuentedeprrafopredeter"/>
                <w:rFonts w:ascii="Calibri" w:hAnsi="Calibri" w:cs="Times New Roman"/>
                <w:b w:val="0"/>
                <w:sz w:val="22"/>
                <w:szCs w:val="32"/>
              </w:rPr>
            </w:sdtEndPr>
            <w:sdtContent>
              <w:r w:rsidR="00A3464D" w:rsidRPr="00411EA3">
                <w:rPr>
                  <w:rStyle w:val="Textodelmarcadordeposicin"/>
                </w:rPr>
                <w:t>Haga clic aquí para escribir texto.</w:t>
              </w:r>
            </w:sdtContent>
          </w:sdt>
        </w:sdtContent>
      </w:sdt>
      <w:r>
        <w:rPr>
          <w:rFonts w:ascii="Times New Roman" w:hAnsi="Times New Roman" w:cs="Times New Roman"/>
          <w:b/>
          <w:sz w:val="32"/>
          <w:szCs w:val="32"/>
        </w:rPr>
        <w:t xml:space="preserve"> ”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3250152B" w14:textId="77777777" w:rsidR="00A3464D" w:rsidRDefault="00A3464D" w:rsidP="009504A9">
      <w:pPr>
        <w:tabs>
          <w:tab w:val="center" w:pos="4419"/>
          <w:tab w:val="left" w:pos="5280"/>
        </w:tabs>
        <w:rPr>
          <w:rFonts w:ascii="Times New Roman" w:hAnsi="Times New Roman" w:cs="Times New Roman"/>
          <w:sz w:val="28"/>
          <w:szCs w:val="28"/>
        </w:rPr>
      </w:pPr>
    </w:p>
    <w:p w14:paraId="4548D4C8" w14:textId="77777777" w:rsidR="00A3464D" w:rsidRDefault="00A3464D" w:rsidP="00A3464D">
      <w:pPr>
        <w:tabs>
          <w:tab w:val="center" w:pos="4419"/>
          <w:tab w:val="left" w:pos="52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617E569" w14:textId="77777777" w:rsidR="009504A9" w:rsidRDefault="009504A9" w:rsidP="00A3464D">
      <w:pPr>
        <w:tabs>
          <w:tab w:val="center" w:pos="4419"/>
          <w:tab w:val="left" w:pos="52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504A9">
        <w:rPr>
          <w:rFonts w:ascii="Times New Roman" w:hAnsi="Times New Roman" w:cs="Times New Roman"/>
          <w:sz w:val="28"/>
          <w:szCs w:val="28"/>
        </w:rPr>
        <w:t>A</w:t>
      </w:r>
      <w:r w:rsidR="00A3464D">
        <w:rPr>
          <w:rFonts w:ascii="Times New Roman" w:hAnsi="Times New Roman" w:cs="Times New Roman"/>
          <w:sz w:val="28"/>
          <w:szCs w:val="28"/>
        </w:rPr>
        <w:t>utor</w:t>
      </w:r>
    </w:p>
    <w:sdt>
      <w:sdtPr>
        <w:rPr>
          <w:rStyle w:val="Estilo4"/>
        </w:rPr>
        <w:alias w:val="APELLIDOS Y NOMBRES"/>
        <w:tag w:val="APELLIDOS Y NOMBRES"/>
        <w:id w:val="8316645"/>
        <w:placeholder>
          <w:docPart w:val="CE07CEBB706A41FAB9A8900524F88934"/>
        </w:placeholder>
        <w:showingPlcHdr/>
      </w:sdtPr>
      <w:sdtEndPr>
        <w:rPr>
          <w:rStyle w:val="Fuentedeprrafopredeter"/>
          <w:rFonts w:ascii="Calibri" w:hAnsi="Calibri" w:cs="Times New Roman"/>
          <w:sz w:val="22"/>
          <w:szCs w:val="28"/>
        </w:rPr>
      </w:sdtEndPr>
      <w:sdtContent>
        <w:p w14:paraId="2DC89E13" w14:textId="77777777" w:rsidR="00A3464D" w:rsidRPr="009504A9" w:rsidRDefault="00A3464D" w:rsidP="00A3464D">
          <w:pPr>
            <w:tabs>
              <w:tab w:val="center" w:pos="4419"/>
              <w:tab w:val="left" w:pos="5280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11EA3">
            <w:rPr>
              <w:rStyle w:val="Textodelmarcadordeposicin"/>
            </w:rPr>
            <w:t>Haga clic aquí para escribir texto.</w:t>
          </w:r>
        </w:p>
      </w:sdtContent>
    </w:sdt>
    <w:p w14:paraId="046509D6" w14:textId="77777777" w:rsidR="00A3464D" w:rsidRDefault="00A3464D" w:rsidP="00A3464D">
      <w:pPr>
        <w:tabs>
          <w:tab w:val="center" w:pos="4419"/>
          <w:tab w:val="left" w:pos="52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36FC6F" w14:textId="77777777" w:rsidR="00A3464D" w:rsidRDefault="00A3464D" w:rsidP="00A3464D">
      <w:pPr>
        <w:tabs>
          <w:tab w:val="center" w:pos="4419"/>
          <w:tab w:val="left" w:pos="52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F7EEFCF" w14:textId="77777777" w:rsidR="009504A9" w:rsidRDefault="009504A9" w:rsidP="00A3464D">
      <w:pPr>
        <w:tabs>
          <w:tab w:val="center" w:pos="4419"/>
          <w:tab w:val="left" w:pos="52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504A9">
        <w:rPr>
          <w:rFonts w:ascii="Times New Roman" w:hAnsi="Times New Roman" w:cs="Times New Roman"/>
          <w:sz w:val="28"/>
          <w:szCs w:val="28"/>
        </w:rPr>
        <w:t>A</w:t>
      </w:r>
      <w:r w:rsidR="00A3464D">
        <w:rPr>
          <w:rFonts w:ascii="Times New Roman" w:hAnsi="Times New Roman" w:cs="Times New Roman"/>
          <w:sz w:val="28"/>
          <w:szCs w:val="28"/>
        </w:rPr>
        <w:t xml:space="preserve">sesor </w:t>
      </w:r>
    </w:p>
    <w:p w14:paraId="23C2CEF6" w14:textId="77777777" w:rsidR="00A3464D" w:rsidRDefault="00FC68C0" w:rsidP="007105C3">
      <w:pPr>
        <w:tabs>
          <w:tab w:val="left" w:pos="3420"/>
          <w:tab w:val="center" w:pos="4419"/>
          <w:tab w:val="left" w:pos="5280"/>
        </w:tabs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Style w:val="Estilo5"/>
          </w:rPr>
          <w:alias w:val="APELLIDOS Y NOMBRES (PROFESOR) "/>
          <w:tag w:val="APELLIDOS Y NOMBRES (PROFESOR) "/>
          <w:id w:val="8316646"/>
          <w:placeholder>
            <w:docPart w:val="CE07CEBB706A41FAB9A8900524F88934"/>
          </w:placeholder>
          <w:showingPlcHdr/>
        </w:sdtPr>
        <w:sdtEndPr>
          <w:rPr>
            <w:rStyle w:val="Fuentedeprrafopredeter"/>
            <w:rFonts w:ascii="Calibri" w:hAnsi="Calibri" w:cs="Times New Roman"/>
            <w:sz w:val="22"/>
            <w:szCs w:val="28"/>
          </w:rPr>
        </w:sdtEndPr>
        <w:sdtContent>
          <w:r w:rsidR="00A3464D" w:rsidRPr="00411EA3">
            <w:rPr>
              <w:rStyle w:val="Textodelmarcadordeposicin"/>
            </w:rPr>
            <w:t>Haga clic aquí para escribir texto.</w:t>
          </w:r>
        </w:sdtContent>
      </w:sdt>
    </w:p>
    <w:p w14:paraId="038A8964" w14:textId="77777777" w:rsidR="00A3464D" w:rsidRDefault="00A3464D" w:rsidP="00A3464D">
      <w:pPr>
        <w:tabs>
          <w:tab w:val="left" w:pos="3420"/>
          <w:tab w:val="center" w:pos="4419"/>
          <w:tab w:val="left" w:pos="5280"/>
        </w:tabs>
        <w:rPr>
          <w:rFonts w:ascii="Times New Roman" w:hAnsi="Times New Roman" w:cs="Times New Roman"/>
          <w:sz w:val="28"/>
          <w:szCs w:val="28"/>
        </w:rPr>
      </w:pPr>
    </w:p>
    <w:p w14:paraId="74C56285" w14:textId="77777777" w:rsidR="009504A9" w:rsidRPr="009504A9" w:rsidRDefault="00A3464D" w:rsidP="00A3464D">
      <w:pPr>
        <w:tabs>
          <w:tab w:val="left" w:pos="3420"/>
          <w:tab w:val="center" w:pos="4419"/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04A9" w:rsidRPr="009504A9">
        <w:rPr>
          <w:rFonts w:ascii="Times New Roman" w:hAnsi="Times New Roman" w:cs="Times New Roman"/>
          <w:sz w:val="28"/>
          <w:szCs w:val="28"/>
        </w:rPr>
        <w:t>LIMA – PERÚ</w:t>
      </w:r>
    </w:p>
    <w:p w14:paraId="53617410" w14:textId="635A76BB" w:rsidR="009504A9" w:rsidRPr="009504A9" w:rsidRDefault="00CD7A62" w:rsidP="00A3464D">
      <w:pPr>
        <w:tabs>
          <w:tab w:val="center" w:pos="4419"/>
          <w:tab w:val="left" w:pos="52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B44B37">
        <w:rPr>
          <w:rFonts w:ascii="Times New Roman" w:hAnsi="Times New Roman" w:cs="Times New Roman"/>
          <w:sz w:val="28"/>
          <w:szCs w:val="28"/>
        </w:rPr>
        <w:t>21</w:t>
      </w:r>
    </w:p>
    <w:p w14:paraId="5CAE6B71" w14:textId="77777777" w:rsidR="009504A9" w:rsidRPr="009504A9" w:rsidRDefault="009504A9" w:rsidP="009504A9">
      <w:pPr>
        <w:tabs>
          <w:tab w:val="center" w:pos="4419"/>
          <w:tab w:val="left" w:pos="5280"/>
        </w:tabs>
        <w:rPr>
          <w:rFonts w:ascii="Times New Roman" w:hAnsi="Times New Roman" w:cs="Times New Roman"/>
          <w:b/>
          <w:sz w:val="32"/>
          <w:szCs w:val="32"/>
        </w:rPr>
      </w:pPr>
    </w:p>
    <w:p w14:paraId="2A5CC1E4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43871AA0" w14:textId="77777777" w:rsidR="00BE009D" w:rsidRDefault="00BE009D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  <w:r w:rsidRPr="002A730C">
        <w:rPr>
          <w:rFonts w:asciiTheme="minorHAnsi" w:hAnsiTheme="minorHAnsi" w:cs="Times New Roman"/>
          <w:b/>
        </w:rPr>
        <w:lastRenderedPageBreak/>
        <w:t>ÍNDICE</w:t>
      </w:r>
    </w:p>
    <w:p w14:paraId="31153AF3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683596B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480A08E1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4403839E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55DD231B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F98B36E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402836A9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61C5D7F8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7DFB387B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29B2BC66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48F25651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3E64349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03B0038B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2848B92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01EB09A1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30DD11B2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2BFCB9F3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976796B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711CC50D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77C072FD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2D084A13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320E7F9D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7142732A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D48F6E4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3343A35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55A9D1A1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6EDBE72D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05409373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19655E0C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60D5BFD5" w14:textId="77777777" w:rsid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032D478B" w14:textId="77777777" w:rsidR="002A730C" w:rsidRPr="002A730C" w:rsidRDefault="002A730C" w:rsidP="00BE009D">
      <w:pPr>
        <w:spacing w:after="0" w:line="360" w:lineRule="auto"/>
        <w:jc w:val="center"/>
        <w:rPr>
          <w:rFonts w:asciiTheme="minorHAnsi" w:hAnsiTheme="minorHAnsi" w:cs="Times New Roman"/>
          <w:b/>
        </w:rPr>
      </w:pPr>
    </w:p>
    <w:p w14:paraId="7B1E47F4" w14:textId="77777777" w:rsidR="00BE009D" w:rsidRPr="007105C3" w:rsidRDefault="00BE009D" w:rsidP="007105C3">
      <w:pPr>
        <w:pStyle w:val="Prrafodelista"/>
        <w:numPr>
          <w:ilvl w:val="0"/>
          <w:numId w:val="1"/>
        </w:numPr>
        <w:tabs>
          <w:tab w:val="left" w:pos="426"/>
        </w:tabs>
        <w:spacing w:after="0" w:line="360" w:lineRule="auto"/>
        <w:ind w:hanging="1080"/>
        <w:rPr>
          <w:rFonts w:asciiTheme="minorHAnsi" w:hAnsiTheme="minorHAnsi" w:cs="Times New Roman"/>
          <w:b/>
        </w:rPr>
      </w:pPr>
      <w:r w:rsidRPr="007105C3">
        <w:rPr>
          <w:rFonts w:asciiTheme="minorHAnsi" w:hAnsiTheme="minorHAnsi" w:cs="Times New Roman"/>
          <w:b/>
        </w:rPr>
        <w:lastRenderedPageBreak/>
        <w:t>INTRODUCCIÓN</w:t>
      </w:r>
    </w:p>
    <w:p w14:paraId="53BB5F24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63DD074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C72CCF5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B2D8C2C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D676487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288624A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52F8327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AC759F0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CD2462B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9DAD4BC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B20068A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6A7B89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B617E9B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642BC8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9484890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5147FE6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E7B6E41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04162F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77E962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E52B8F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68E0A4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22D5B6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119345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EF911D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42D6B9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D84A86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53DC55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DC7BA5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243CC55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E02ABFA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78C5A2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E6B7D2F" w14:textId="77777777" w:rsidR="00BE009D" w:rsidRPr="007105C3" w:rsidRDefault="00BE009D" w:rsidP="007105C3">
      <w:pPr>
        <w:pStyle w:val="Prrafodelista"/>
        <w:numPr>
          <w:ilvl w:val="0"/>
          <w:numId w:val="1"/>
        </w:numPr>
        <w:tabs>
          <w:tab w:val="left" w:pos="426"/>
        </w:tabs>
        <w:spacing w:after="0" w:line="360" w:lineRule="auto"/>
        <w:ind w:hanging="1080"/>
        <w:rPr>
          <w:rFonts w:asciiTheme="minorHAnsi" w:hAnsiTheme="minorHAnsi" w:cs="Times New Roman"/>
          <w:b/>
        </w:rPr>
      </w:pPr>
      <w:r w:rsidRPr="007105C3">
        <w:rPr>
          <w:rFonts w:asciiTheme="minorHAnsi" w:hAnsiTheme="minorHAnsi" w:cs="Times New Roman"/>
          <w:b/>
        </w:rPr>
        <w:lastRenderedPageBreak/>
        <w:t>ARGUMENTACIÓN</w:t>
      </w:r>
    </w:p>
    <w:p w14:paraId="6CAE46F1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4E487B4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E3703D7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F9B4E4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4161D4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F6D3A4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C62873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AE9604F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62073B1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603219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12CAB5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9B5403A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96DF04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9A87DEF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FF409FF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030631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B572374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8F803C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DB53BE4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CC74A74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4803FE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7211D45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C6CC66B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404D55B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879DFC5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68A6EFE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7D0EBBB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4F0162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98F09B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F73D39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9895791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4F13E5A" w14:textId="77777777" w:rsidR="00BE009D" w:rsidRPr="007105C3" w:rsidRDefault="00BE009D" w:rsidP="007105C3">
      <w:pPr>
        <w:pStyle w:val="Prrafodelista"/>
        <w:numPr>
          <w:ilvl w:val="0"/>
          <w:numId w:val="1"/>
        </w:numPr>
        <w:tabs>
          <w:tab w:val="left" w:pos="426"/>
        </w:tabs>
        <w:spacing w:after="0" w:line="360" w:lineRule="auto"/>
        <w:ind w:hanging="1080"/>
        <w:rPr>
          <w:rFonts w:asciiTheme="minorHAnsi" w:hAnsiTheme="minorHAnsi" w:cs="Times New Roman"/>
          <w:b/>
        </w:rPr>
      </w:pPr>
      <w:r w:rsidRPr="007105C3">
        <w:rPr>
          <w:rFonts w:asciiTheme="minorHAnsi" w:hAnsiTheme="minorHAnsi" w:cs="Times New Roman"/>
          <w:b/>
        </w:rPr>
        <w:lastRenderedPageBreak/>
        <w:t>CONCLUSIONES</w:t>
      </w:r>
    </w:p>
    <w:p w14:paraId="45F1D305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93935D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2D4515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640C887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E59A1AE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F9C8AB7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3828E16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291A25B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80E5806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7953A54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8F8C9D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B63512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C2C6901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EC53B88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F89A706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ED96A1E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5C8F20B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8FA4E4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599380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2066C23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4B6F322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3E438A0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655D018D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3C117D9A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60C4EB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133BCA9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8D9697F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27B11FA1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51172BF1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00FDAF3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F36C132" w14:textId="77777777" w:rsidR="002A730C" w:rsidRPr="007105C3" w:rsidRDefault="002A730C" w:rsidP="007105C3">
      <w:pPr>
        <w:tabs>
          <w:tab w:val="left" w:pos="426"/>
        </w:tabs>
        <w:spacing w:after="0" w:line="360" w:lineRule="auto"/>
        <w:rPr>
          <w:rFonts w:asciiTheme="minorHAnsi" w:hAnsiTheme="minorHAnsi" w:cs="Times New Roman"/>
          <w:b/>
        </w:rPr>
      </w:pPr>
    </w:p>
    <w:p w14:paraId="129E5F34" w14:textId="77777777" w:rsidR="00BE009D" w:rsidRPr="007105C3" w:rsidRDefault="00BE009D" w:rsidP="007105C3">
      <w:pPr>
        <w:pStyle w:val="Prrafodelista"/>
        <w:numPr>
          <w:ilvl w:val="0"/>
          <w:numId w:val="1"/>
        </w:numPr>
        <w:tabs>
          <w:tab w:val="left" w:pos="426"/>
        </w:tabs>
        <w:spacing w:after="0" w:line="360" w:lineRule="auto"/>
        <w:ind w:hanging="1080"/>
        <w:rPr>
          <w:rFonts w:asciiTheme="minorHAnsi" w:hAnsiTheme="minorHAnsi" w:cs="Times New Roman"/>
          <w:b/>
        </w:rPr>
      </w:pPr>
      <w:r w:rsidRPr="007105C3">
        <w:rPr>
          <w:rFonts w:asciiTheme="minorHAnsi" w:hAnsiTheme="minorHAnsi" w:cs="Times New Roman"/>
          <w:b/>
        </w:rPr>
        <w:lastRenderedPageBreak/>
        <w:t>REFERENCIAS BIBLIOGRÁFICAS</w:t>
      </w:r>
    </w:p>
    <w:p w14:paraId="60B70A2B" w14:textId="77777777" w:rsidR="00BE009D" w:rsidRPr="007105C3" w:rsidRDefault="00BE009D" w:rsidP="007105C3">
      <w:pPr>
        <w:pStyle w:val="Prrafodelista"/>
        <w:spacing w:after="0" w:line="360" w:lineRule="auto"/>
        <w:ind w:left="1080"/>
        <w:rPr>
          <w:rFonts w:asciiTheme="minorHAnsi" w:hAnsiTheme="minorHAnsi" w:cs="Times New Roman"/>
        </w:rPr>
      </w:pPr>
    </w:p>
    <w:sectPr w:rsidR="00BE009D" w:rsidRPr="007105C3" w:rsidSect="00A3464D">
      <w:footerReference w:type="default" r:id="rId7"/>
      <w:pgSz w:w="12240" w:h="15840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3D17" w14:textId="77777777" w:rsidR="00FC68C0" w:rsidRDefault="00FC68C0" w:rsidP="00A3464D">
      <w:pPr>
        <w:spacing w:after="0" w:line="240" w:lineRule="auto"/>
      </w:pPr>
      <w:r>
        <w:separator/>
      </w:r>
    </w:p>
  </w:endnote>
  <w:endnote w:type="continuationSeparator" w:id="0">
    <w:p w14:paraId="4491C47A" w14:textId="77777777" w:rsidR="00FC68C0" w:rsidRDefault="00FC68C0" w:rsidP="00A3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6651"/>
      <w:docPartObj>
        <w:docPartGallery w:val="Page Numbers (Bottom of Page)"/>
        <w:docPartUnique/>
      </w:docPartObj>
    </w:sdtPr>
    <w:sdtEndPr/>
    <w:sdtContent>
      <w:p w14:paraId="63AE52F9" w14:textId="77777777" w:rsidR="00A3464D" w:rsidRDefault="004C1777">
        <w:pPr>
          <w:pStyle w:val="Piedepgina"/>
          <w:jc w:val="center"/>
        </w:pPr>
        <w:r>
          <w:fldChar w:fldCharType="begin"/>
        </w:r>
        <w:r w:rsidR="00BF40F2">
          <w:instrText xml:space="preserve"> PAGE   \* MERGEFORMAT </w:instrText>
        </w:r>
        <w:r>
          <w:fldChar w:fldCharType="separate"/>
        </w:r>
        <w:r w:rsidR="00CD7A6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1B1FBCA" w14:textId="77777777" w:rsidR="00A3464D" w:rsidRDefault="00A346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B0DE" w14:textId="77777777" w:rsidR="00FC68C0" w:rsidRDefault="00FC68C0" w:rsidP="00A3464D">
      <w:pPr>
        <w:spacing w:after="0" w:line="240" w:lineRule="auto"/>
      </w:pPr>
      <w:r>
        <w:separator/>
      </w:r>
    </w:p>
  </w:footnote>
  <w:footnote w:type="continuationSeparator" w:id="0">
    <w:p w14:paraId="63DF2E00" w14:textId="77777777" w:rsidR="00FC68C0" w:rsidRDefault="00FC68C0" w:rsidP="00A34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747C"/>
    <w:multiLevelType w:val="hybridMultilevel"/>
    <w:tmpl w:val="D08C3736"/>
    <w:lvl w:ilvl="0" w:tplc="06DC6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86"/>
    <w:rsid w:val="00133659"/>
    <w:rsid w:val="001368B1"/>
    <w:rsid w:val="002A730C"/>
    <w:rsid w:val="00363530"/>
    <w:rsid w:val="00442812"/>
    <w:rsid w:val="004C1777"/>
    <w:rsid w:val="004E497C"/>
    <w:rsid w:val="00510097"/>
    <w:rsid w:val="00605ED6"/>
    <w:rsid w:val="0061660D"/>
    <w:rsid w:val="00645697"/>
    <w:rsid w:val="007105C3"/>
    <w:rsid w:val="008250B4"/>
    <w:rsid w:val="008C1286"/>
    <w:rsid w:val="009504A9"/>
    <w:rsid w:val="00A3464D"/>
    <w:rsid w:val="00B44B37"/>
    <w:rsid w:val="00B91ED1"/>
    <w:rsid w:val="00BE009D"/>
    <w:rsid w:val="00BF40F2"/>
    <w:rsid w:val="00C42DCE"/>
    <w:rsid w:val="00C5443B"/>
    <w:rsid w:val="00CD7A62"/>
    <w:rsid w:val="00D64A79"/>
    <w:rsid w:val="00FC68C0"/>
    <w:rsid w:val="00FD0009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B75A5"/>
  <w15:docId w15:val="{C170B9A0-6C97-484A-9219-87BB0E7B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4A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45697"/>
    <w:rPr>
      <w:color w:val="808080"/>
    </w:rPr>
  </w:style>
  <w:style w:type="character" w:customStyle="1" w:styleId="Estilo1">
    <w:name w:val="Estilo1"/>
    <w:basedOn w:val="Fuentedeprrafopredeter"/>
    <w:uiPriority w:val="1"/>
    <w:rsid w:val="00645697"/>
    <w:rPr>
      <w:rFonts w:ascii="Times New Roman" w:hAnsi="Times New Roman"/>
      <w:color w:val="auto"/>
      <w:sz w:val="32"/>
    </w:rPr>
  </w:style>
  <w:style w:type="character" w:customStyle="1" w:styleId="Estilo2">
    <w:name w:val="Estilo2"/>
    <w:basedOn w:val="Fuentedeprrafopredeter"/>
    <w:uiPriority w:val="1"/>
    <w:rsid w:val="00645697"/>
    <w:rPr>
      <w:rFonts w:ascii="Times New Roman" w:hAnsi="Times New Roman"/>
      <w:sz w:val="32"/>
    </w:rPr>
  </w:style>
  <w:style w:type="character" w:customStyle="1" w:styleId="Estilo3">
    <w:name w:val="Estilo3"/>
    <w:basedOn w:val="Fuentedeprrafopredeter"/>
    <w:uiPriority w:val="1"/>
    <w:rsid w:val="00A3464D"/>
    <w:rPr>
      <w:rFonts w:ascii="Times New Roman" w:hAnsi="Times New Roman"/>
      <w:b/>
      <w:sz w:val="32"/>
    </w:rPr>
  </w:style>
  <w:style w:type="character" w:customStyle="1" w:styleId="Estilo4">
    <w:name w:val="Estilo4"/>
    <w:basedOn w:val="Fuentedeprrafopredeter"/>
    <w:uiPriority w:val="1"/>
    <w:rsid w:val="00A3464D"/>
    <w:rPr>
      <w:rFonts w:ascii="Times New Roman" w:hAnsi="Times New Roman"/>
      <w:sz w:val="28"/>
    </w:rPr>
  </w:style>
  <w:style w:type="character" w:customStyle="1" w:styleId="Estilo5">
    <w:name w:val="Estilo5"/>
    <w:basedOn w:val="Fuentedeprrafopredeter"/>
    <w:uiPriority w:val="1"/>
    <w:rsid w:val="00A3464D"/>
    <w:rPr>
      <w:rFonts w:ascii="Times New Roman" w:hAnsi="Times New Roman"/>
      <w:sz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A34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464D"/>
  </w:style>
  <w:style w:type="paragraph" w:styleId="Piedepgina">
    <w:name w:val="footer"/>
    <w:basedOn w:val="Normal"/>
    <w:link w:val="PiedepginaCar"/>
    <w:uiPriority w:val="99"/>
    <w:unhideWhenUsed/>
    <w:rsid w:val="00A34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64D"/>
  </w:style>
  <w:style w:type="paragraph" w:styleId="Prrafodelista">
    <w:name w:val="List Paragraph"/>
    <w:basedOn w:val="Normal"/>
    <w:uiPriority w:val="34"/>
    <w:qFormat/>
    <w:rsid w:val="00BE00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1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2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2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12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12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e.AULAS\Downloads\ENSAY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07CEBB706A41FAB9A8900524F88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75B43-C83F-43AB-89A0-8146C3C0A722}"/>
      </w:docPartPr>
      <w:docPartBody>
        <w:p w:rsidR="00C81B0E" w:rsidRDefault="00D92D0D">
          <w:pPr>
            <w:pStyle w:val="CE07CEBB706A41FAB9A8900524F88934"/>
          </w:pPr>
          <w:r w:rsidRPr="00411EA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D0D"/>
    <w:rsid w:val="00153C3C"/>
    <w:rsid w:val="002B4566"/>
    <w:rsid w:val="008F7969"/>
    <w:rsid w:val="009B4614"/>
    <w:rsid w:val="00B85E0B"/>
    <w:rsid w:val="00BD2D7A"/>
    <w:rsid w:val="00C81B0E"/>
    <w:rsid w:val="00D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4614"/>
    <w:rPr>
      <w:color w:val="808080"/>
    </w:rPr>
  </w:style>
  <w:style w:type="paragraph" w:customStyle="1" w:styleId="CE07CEBB706A41FAB9A8900524F88934">
    <w:name w:val="CE07CEBB706A41FAB9A8900524F88934"/>
    <w:rsid w:val="009B4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ENSAYO</Template>
  <TotalTime>1</TotalTime>
  <Pages>6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Hugo Condori</cp:lastModifiedBy>
  <cp:revision>2</cp:revision>
  <dcterms:created xsi:type="dcterms:W3CDTF">2021-07-04T06:19:00Z</dcterms:created>
  <dcterms:modified xsi:type="dcterms:W3CDTF">2021-07-04T06:19:00Z</dcterms:modified>
</cp:coreProperties>
</file>